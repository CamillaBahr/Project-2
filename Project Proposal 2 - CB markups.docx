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6937A369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66759B2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D483CB" wp14:editId="40E95FC1">
                      <wp:extent cx="3774332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4332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7FF1E" w14:textId="2BEE7301" w:rsidR="004B7E44" w:rsidRPr="0009081F" w:rsidRDefault="008E0917" w:rsidP="004B7E44">
                                  <w:pPr>
                                    <w:pStyle w:val="Title"/>
                                    <w:rPr>
                                      <w:rFonts w:ascii="Calisto MT" w:hAnsi="Calisto MT"/>
                                      <w:color w:val="002060"/>
                                      <w:sz w:val="96"/>
                                      <w:szCs w:val="96"/>
                                    </w:rPr>
                                  </w:pPr>
                                  <w:r w:rsidRPr="0009081F">
                                    <w:rPr>
                                      <w:rFonts w:ascii="Calisto MT" w:hAnsi="Calisto MT"/>
                                      <w:color w:val="002060"/>
                                      <w:sz w:val="96"/>
                                      <w:szCs w:val="96"/>
                                    </w:rPr>
                                    <w:t>Project proposal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1D483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97.2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" filled="f" stroked="f" strokeweight=".5pt">
                      <v:textbox>
                        <w:txbxContent>
                          <w:p w14:paraId="02B7FF1E" w14:textId="2BEE7301" w:rsidR="004B7E44" w:rsidRPr="0009081F" w:rsidRDefault="008E0917" w:rsidP="004B7E44">
                            <w:pPr>
                              <w:pStyle w:val="Title"/>
                              <w:rPr>
                                <w:rFonts w:ascii="Calisto MT" w:hAnsi="Calisto MT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09081F">
                              <w:rPr>
                                <w:rFonts w:ascii="Calisto MT" w:hAnsi="Calisto MT"/>
                                <w:color w:val="002060"/>
                                <w:sz w:val="96"/>
                                <w:szCs w:val="96"/>
                              </w:rPr>
                              <w:t>Project proposal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5E8C09A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2344B1" wp14:editId="5D047FE1">
                      <wp:extent cx="2952521" cy="60134"/>
                      <wp:effectExtent l="19050" t="38100" r="38735" b="5461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521" cy="60134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39C24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2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" strokecolor="#161718 [3213]" strokeweight="6pt">
                      <w10:anchorlock/>
                    </v:line>
                  </w:pict>
                </mc:Fallback>
              </mc:AlternateContent>
            </w:r>
          </w:p>
          <w:p w14:paraId="2D31C3F7" w14:textId="77777777" w:rsidR="004B7E44" w:rsidRDefault="004B7E44" w:rsidP="004B7E4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DD6B3A" wp14:editId="6B40080D">
                      <wp:extent cx="4296579" cy="583894"/>
                      <wp:effectExtent l="0" t="0" r="0" b="6985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6579" cy="5838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98608" w14:textId="69D08D49" w:rsidR="004B7E44" w:rsidRPr="000A62AD" w:rsidRDefault="000A62AD" w:rsidP="004B7E44">
                                  <w:pPr>
                                    <w:pStyle w:val="Subtitle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0A62AD">
                                    <w:rPr>
                                      <w:sz w:val="48"/>
                                      <w:szCs w:val="48"/>
                                    </w:rPr>
                                    <w:t xml:space="preserve">Volcanic Eruptions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DD6B3A" id="Text Box 3" o:spid="_x0000_s1027" type="#_x0000_t202" style="width:338.3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" filled="f" stroked="f" strokeweight=".5pt">
                      <v:textbox>
                        <w:txbxContent>
                          <w:p w14:paraId="39D98608" w14:textId="69D08D49" w:rsidR="004B7E44" w:rsidRPr="000A62AD" w:rsidRDefault="000A62AD" w:rsidP="004B7E44">
                            <w:pPr>
                              <w:pStyle w:val="Subtitle"/>
                              <w:rPr>
                                <w:sz w:val="48"/>
                                <w:szCs w:val="48"/>
                              </w:rPr>
                            </w:pPr>
                            <w:r w:rsidRPr="000A62AD">
                              <w:rPr>
                                <w:sz w:val="48"/>
                                <w:szCs w:val="48"/>
                              </w:rPr>
                              <w:t xml:space="preserve">Volcanic Eruptions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22681405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4D454" w14:textId="0CC73C0F" w:rsidR="004B7E44" w:rsidRDefault="008E0917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57CE82" wp14:editId="67719B77">
                      <wp:extent cx="3540868" cy="2217690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0868" cy="2217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7F8FAA" w14:textId="77777777" w:rsidR="008E0917" w:rsidRDefault="008E0917" w:rsidP="008E09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3E4293E3" w14:textId="77777777" w:rsidR="008E0917" w:rsidRDefault="008E0917" w:rsidP="008E091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5408CB65" w14:textId="1B303306" w:rsidR="008E0917" w:rsidRPr="0009081F" w:rsidRDefault="008E0917" w:rsidP="008E0917">
                                  <w:pPr>
                                    <w:rPr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09081F">
                                    <w:rPr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Presented by </w:t>
                                  </w:r>
                                </w:p>
                                <w:p w14:paraId="45FB8E32" w14:textId="77777777" w:rsidR="008E0917" w:rsidRPr="0009081F" w:rsidRDefault="008E0917" w:rsidP="008E0917">
                                  <w:pPr>
                                    <w:rPr>
                                      <w:rFonts w:ascii="Calisto MT" w:hAnsi="Calisto MT"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06FD18F" w14:textId="5E8AE469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Zacharias Girmay</w:t>
                                  </w:r>
                                </w:p>
                                <w:p w14:paraId="39565C97" w14:textId="123E6AE1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Prakriti Rana</w:t>
                                  </w:r>
                                </w:p>
                                <w:p w14:paraId="7F96EE8F" w14:textId="15737E94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>Amanda Gaston</w:t>
                                  </w:r>
                                </w:p>
                                <w:p w14:paraId="0ACBB58E" w14:textId="3E964FFB" w:rsidR="008E0917" w:rsidRPr="00782D53" w:rsidRDefault="008E0917" w:rsidP="008E0917">
                                  <w:pPr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782D53">
                                    <w:rPr>
                                      <w:rFonts w:ascii="Calisto MT" w:hAnsi="Calisto MT"/>
                                      <w:b/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Camilla Bahr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57CE82" id="Text Box 7" o:spid="_x0000_s1028" type="#_x0000_t202" style="width:278.8pt;height:1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" filled="f" stroked="f" strokeweight=".5pt">
                      <v:textbox>
                        <w:txbxContent>
                          <w:p w14:paraId="497F8FAA" w14:textId="77777777" w:rsidR="008E0917" w:rsidRDefault="008E0917" w:rsidP="008E0917">
                            <w:pPr>
                              <w:rPr>
                                <w:b/>
                              </w:rPr>
                            </w:pPr>
                          </w:p>
                          <w:p w14:paraId="3E4293E3" w14:textId="77777777" w:rsidR="008E0917" w:rsidRDefault="008E0917" w:rsidP="008E0917">
                            <w:pPr>
                              <w:rPr>
                                <w:b/>
                              </w:rPr>
                            </w:pPr>
                          </w:p>
                          <w:p w14:paraId="5408CB65" w14:textId="1B303306" w:rsidR="008E0917" w:rsidRPr="0009081F" w:rsidRDefault="008E0917" w:rsidP="008E0917">
                            <w:pPr>
                              <w:rPr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9081F">
                              <w:rPr>
                                <w:b/>
                                <w:color w:val="auto"/>
                                <w:sz w:val="32"/>
                                <w:szCs w:val="32"/>
                              </w:rPr>
                              <w:t xml:space="preserve">Presented by </w:t>
                            </w:r>
                          </w:p>
                          <w:p w14:paraId="45FB8E32" w14:textId="77777777" w:rsidR="008E0917" w:rsidRPr="0009081F" w:rsidRDefault="008E0917" w:rsidP="008E0917">
                            <w:pPr>
                              <w:rPr>
                                <w:rFonts w:ascii="Calisto MT" w:hAnsi="Calisto MT"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  <w:p w14:paraId="706FD18F" w14:textId="5E8AE469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>Zacharias Girmay</w:t>
                            </w:r>
                          </w:p>
                          <w:p w14:paraId="39565C97" w14:textId="123E6AE1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>Prakriti Rana</w:t>
                            </w:r>
                          </w:p>
                          <w:p w14:paraId="7F96EE8F" w14:textId="15737E94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>Amanda Gaston</w:t>
                            </w:r>
                          </w:p>
                          <w:p w14:paraId="0ACBB58E" w14:textId="3E964FFB" w:rsidR="008E0917" w:rsidRPr="00782D53" w:rsidRDefault="008E0917" w:rsidP="008E0917">
                            <w:pPr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782D53">
                              <w:rPr>
                                <w:rFonts w:ascii="Calisto MT" w:hAnsi="Calisto MT"/>
                                <w:b/>
                                <w:color w:val="auto"/>
                                <w:sz w:val="32"/>
                                <w:szCs w:val="32"/>
                              </w:rPr>
                              <w:t xml:space="preserve">Camilla Bahr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B7E44">
              <w:rPr>
                <w:noProof/>
              </w:rPr>
              <mc:AlternateContent>
                <mc:Choice Requires="wps">
                  <w:drawing>
                    <wp:inline distT="0" distB="0" distL="0" distR="0" wp14:anchorId="03A658B7" wp14:editId="4E22E48A">
                      <wp:extent cx="3944039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4039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06771C" w14:textId="23E1F6FF" w:rsidR="004B7E44" w:rsidRPr="004B7E44" w:rsidRDefault="004B7E44" w:rsidP="004B7E44">
                                  <w:pPr>
                                    <w:pStyle w:val="Heading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A658B7" id="Text Box 6" o:spid="_x0000_s1029" type="#_x0000_t202" style="width:310.55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" filled="f" stroked="f" strokeweight=".5pt">
                      <v:textbox>
                        <w:txbxContent>
                          <w:p w14:paraId="0106771C" w14:textId="23E1F6FF" w:rsidR="004B7E44" w:rsidRPr="004B7E44" w:rsidRDefault="004B7E44" w:rsidP="004B7E44">
                            <w:pPr>
                              <w:pStyle w:val="Heading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0D2648D" w14:textId="53C0FBCD" w:rsidR="004B7E44" w:rsidRDefault="004B7E44" w:rsidP="004B7E4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5DD681" wp14:editId="10FAC9B7">
                      <wp:extent cx="2215166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5166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1A4C6B" w14:textId="2BA657C7" w:rsidR="004B7E44" w:rsidRPr="004B7E44" w:rsidRDefault="004B7E44" w:rsidP="004B7E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5DD681" id="Text Box 10" o:spid="_x0000_s1030" type="#_x0000_t202" style="width:174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" filled="f" stroked="f" strokeweight=".5pt">
                      <v:textbox>
                        <w:txbxContent>
                          <w:p w14:paraId="6C1A4C6B" w14:textId="2BA657C7" w:rsidR="004B7E44" w:rsidRPr="004B7E44" w:rsidRDefault="004B7E44" w:rsidP="004B7E44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DD4D066" w14:textId="69679FD6" w:rsidR="004B7E44" w:rsidRDefault="0009081F" w:rsidP="004B7E44">
      <w:r>
        <w:rPr>
          <w:noProof/>
        </w:rPr>
        <w:drawing>
          <wp:anchor distT="0" distB="0" distL="114300" distR="114300" simplePos="0" relativeHeight="251658240" behindDoc="1" locked="0" layoutInCell="1" allowOverlap="1" wp14:anchorId="00192376" wp14:editId="21EFF94B">
            <wp:simplePos x="0" y="0"/>
            <wp:positionH relativeFrom="column">
              <wp:posOffset>-712470</wp:posOffset>
            </wp:positionH>
            <wp:positionV relativeFrom="page">
              <wp:posOffset>-74376</wp:posOffset>
            </wp:positionV>
            <wp:extent cx="7740015" cy="58045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8A19" w14:textId="0012B99E" w:rsidR="004B7E44" w:rsidRDefault="009E5D1F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262C6D" wp14:editId="1D233C70">
                <wp:simplePos x="0" y="0"/>
                <wp:positionH relativeFrom="column">
                  <wp:posOffset>-712470</wp:posOffset>
                </wp:positionH>
                <wp:positionV relativeFrom="page">
                  <wp:posOffset>2095500</wp:posOffset>
                </wp:positionV>
                <wp:extent cx="4906010" cy="5541485"/>
                <wp:effectExtent l="0" t="0" r="8890" b="254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6010" cy="55414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EF0E" id="Rectangle 2" o:spid="_x0000_s1026" alt="colored rectangle" style="position:absolute;margin-left:-56.1pt;margin-top:165pt;width:386.3pt;height:43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" fillcolor="#a9acb0 [2414]" stroked="f" strokeweight="2pt">
                <w10:wrap anchory="page"/>
              </v:rect>
            </w:pict>
          </mc:Fallback>
        </mc:AlternateContent>
      </w:r>
      <w:r w:rsidR="004B7E44">
        <w:br w:type="page"/>
      </w:r>
    </w:p>
    <w:p w14:paraId="12599142" w14:textId="77777777" w:rsidR="00E57EB3" w:rsidRDefault="00E57EB3" w:rsidP="004B7E44">
      <w:pPr>
        <w:pStyle w:val="Heading3"/>
        <w:rPr>
          <w:rFonts w:ascii="Calisto MT" w:hAnsi="Calisto MT"/>
          <w:b/>
          <w:i w:val="0"/>
          <w:sz w:val="44"/>
        </w:rPr>
      </w:pPr>
    </w:p>
    <w:p w14:paraId="0F3738FB" w14:textId="29DAF78F" w:rsidR="00CA1ECB" w:rsidRDefault="005F43D1" w:rsidP="005F43D1">
      <w:pPr>
        <w:rPr>
          <w:rFonts w:ascii="Calisto MT" w:hAnsi="Calisto MT"/>
          <w:b/>
          <w:color w:val="auto"/>
          <w:sz w:val="44"/>
        </w:rPr>
      </w:pPr>
      <w:r w:rsidRPr="005F43D1">
        <w:rPr>
          <w:rFonts w:ascii="Calisto MT" w:hAnsi="Calisto MT"/>
          <w:b/>
          <w:color w:val="auto"/>
          <w:sz w:val="44"/>
        </w:rPr>
        <w:t xml:space="preserve">Introduction: </w:t>
      </w:r>
    </w:p>
    <w:p w14:paraId="2D0AE2D3" w14:textId="0E53A47F" w:rsidR="004D59F1" w:rsidRPr="00B467AA" w:rsidRDefault="0089196F" w:rsidP="005F43D1">
      <w:pPr>
        <w:rPr>
          <w:rFonts w:ascii="Calisto MT" w:eastAsia="Roboto" w:hAnsi="Calisto MT" w:cs="Arial"/>
          <w:color w:val="161718" w:themeColor="text1"/>
          <w:kern w:val="24"/>
          <w:szCs w:val="28"/>
        </w:rPr>
      </w:pPr>
      <w:r>
        <w:rPr>
          <w:rFonts w:ascii="Calisto MT" w:hAnsi="Calisto MT"/>
          <w:color w:val="auto"/>
          <w:szCs w:val="28"/>
        </w:rPr>
        <w:t xml:space="preserve">The </w:t>
      </w:r>
      <w:r>
        <w:rPr>
          <w:rFonts w:ascii="Calisto MT" w:hAnsi="Calisto MT"/>
          <w:bCs/>
          <w:color w:val="222222"/>
          <w:szCs w:val="28"/>
          <w:shd w:val="clear" w:color="auto" w:fill="FFFFFF"/>
        </w:rPr>
        <w:t>w</w:t>
      </w:r>
      <w:r w:rsidR="00776001" w:rsidRPr="00B467AA">
        <w:rPr>
          <w:rFonts w:ascii="Calisto MT" w:hAnsi="Calisto MT"/>
          <w:bCs/>
          <w:color w:val="222222"/>
          <w:szCs w:val="28"/>
          <w:shd w:val="clear" w:color="auto" w:fill="FFFFFF"/>
        </w:rPr>
        <w:t>orld's volcanoes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 xml:space="preserve">, both on land and undersea, generate about 200 million tons of carbon dioxide (CO2) annually, while our </w:t>
      </w:r>
      <w:r w:rsidR="00F753D9">
        <w:rPr>
          <w:rFonts w:ascii="Calisto MT" w:hAnsi="Calisto MT"/>
          <w:color w:val="222222"/>
          <w:szCs w:val="28"/>
          <w:shd w:val="clear" w:color="auto" w:fill="FFFFFF"/>
        </w:rPr>
        <w:t xml:space="preserve">global 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>automotive and industrial</w:t>
      </w:r>
      <w:r w:rsidR="00B467AA" w:rsidRPr="00B467AA">
        <w:rPr>
          <w:rFonts w:ascii="Calisto MT" w:hAnsi="Calisto MT"/>
          <w:color w:val="222222"/>
          <w:szCs w:val="28"/>
          <w:shd w:val="clear" w:color="auto" w:fill="FFFFFF"/>
        </w:rPr>
        <w:t xml:space="preserve"> 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>activities</w:t>
      </w:r>
      <w:r w:rsidR="00776001" w:rsidRPr="005C332D">
        <w:rPr>
          <w:rFonts w:ascii="Calisto MT" w:hAnsi="Calisto MT"/>
          <w:color w:val="222222"/>
          <w:szCs w:val="28"/>
          <w:shd w:val="clear" w:color="auto" w:fill="FFFFFF"/>
        </w:rPr>
        <w:t> </w:t>
      </w:r>
      <w:r>
        <w:rPr>
          <w:rFonts w:ascii="Calisto MT" w:hAnsi="Calisto MT"/>
          <w:bCs/>
          <w:color w:val="222222"/>
          <w:szCs w:val="28"/>
          <w:shd w:val="clear" w:color="auto" w:fill="FFFFFF"/>
        </w:rPr>
        <w:t>generate about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 xml:space="preserve"> 24 billion tons of CO2 emissions </w:t>
      </w:r>
      <w:r>
        <w:rPr>
          <w:rFonts w:ascii="Calisto MT" w:hAnsi="Calisto MT"/>
          <w:color w:val="222222"/>
          <w:szCs w:val="28"/>
          <w:shd w:val="clear" w:color="auto" w:fill="FFFFFF"/>
        </w:rPr>
        <w:t>annually</w:t>
      </w:r>
      <w:r w:rsidR="00776001" w:rsidRPr="00B467AA">
        <w:rPr>
          <w:rFonts w:ascii="Calisto MT" w:hAnsi="Calisto MT"/>
          <w:color w:val="222222"/>
          <w:szCs w:val="28"/>
          <w:shd w:val="clear" w:color="auto" w:fill="FFFFFF"/>
        </w:rPr>
        <w:t>.</w:t>
      </w:r>
    </w:p>
    <w:p w14:paraId="3F801A94" w14:textId="385D1026" w:rsidR="001A4B68" w:rsidRPr="00B467AA" w:rsidRDefault="001A4B68" w:rsidP="001A4B68">
      <w:pPr>
        <w:pStyle w:val="ListParagraph"/>
        <w:ind w:left="1440"/>
        <w:jc w:val="both"/>
        <w:rPr>
          <w:rFonts w:ascii="Calisto MT" w:hAnsi="Calisto MT"/>
          <w:sz w:val="36"/>
          <w:szCs w:val="36"/>
        </w:rPr>
      </w:pPr>
    </w:p>
    <w:p w14:paraId="238A8EC2" w14:textId="4875456E" w:rsidR="00677189" w:rsidRDefault="00804FB3" w:rsidP="0007680C">
      <w:pPr>
        <w:jc w:val="both"/>
        <w:rPr>
          <w:rFonts w:ascii="Calisto MT" w:eastAsia="Roboto" w:hAnsi="Calisto MT" w:cs="Arial"/>
          <w:color w:val="161718" w:themeColor="text1"/>
          <w:kern w:val="24"/>
          <w:szCs w:val="28"/>
        </w:rPr>
      </w:pPr>
      <w:r w:rsidRPr="0015246E">
        <w:rPr>
          <w:rFonts w:ascii="Calisto MT" w:eastAsia="Roboto" w:hAnsi="Calisto MT" w:cs="Arial"/>
          <w:b/>
          <w:color w:val="auto"/>
          <w:kern w:val="24"/>
          <w:szCs w:val="28"/>
        </w:rPr>
        <w:t>Dataset:</w:t>
      </w:r>
      <w:r w:rsidRPr="005D2201">
        <w:rPr>
          <w:rFonts w:ascii="Calisto MT" w:eastAsia="Roboto" w:hAnsi="Calisto MT" w:cs="Arial"/>
          <w:color w:val="auto"/>
          <w:kern w:val="24"/>
          <w:szCs w:val="28"/>
        </w:rPr>
        <w:t xml:space="preserve"> Extracted</w:t>
      </w:r>
      <w:r w:rsidR="0015246E" w:rsidRPr="005D2201">
        <w:rPr>
          <w:rFonts w:ascii="Calisto MT" w:eastAsia="Roboto" w:hAnsi="Calisto MT" w:cs="Arial"/>
          <w:color w:val="auto"/>
          <w:kern w:val="24"/>
          <w:szCs w:val="28"/>
        </w:rPr>
        <w:t xml:space="preserve"> data from</w:t>
      </w:r>
      <w:r w:rsidR="004B0298" w:rsidRPr="005D2201">
        <w:rPr>
          <w:rFonts w:ascii="Calisto MT" w:eastAsia="Roboto" w:hAnsi="Calisto MT" w:cs="Arial"/>
          <w:color w:val="auto"/>
          <w:kern w:val="24"/>
          <w:szCs w:val="28"/>
        </w:rPr>
        <w:t xml:space="preserve"> </w:t>
      </w:r>
      <w:hyperlink r:id="rId10" w:history="1">
        <w:r w:rsidR="005D2201" w:rsidRPr="00804FB3">
          <w:rPr>
            <w:rStyle w:val="Hyperlink"/>
            <w:rFonts w:ascii="Calisto MT" w:eastAsia="Roboto" w:hAnsi="Calisto MT" w:cs="Arial"/>
            <w:kern w:val="24"/>
            <w:szCs w:val="28"/>
            <w:u w:val="none"/>
          </w:rPr>
          <w:t>https://data.humdata.org/contribute</w:t>
        </w:r>
      </w:hyperlink>
      <w:r w:rsidRPr="00804FB3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</w:t>
      </w:r>
    </w:p>
    <w:p w14:paraId="7101C19E" w14:textId="39F41D29" w:rsidR="00650248" w:rsidRPr="005D2201" w:rsidRDefault="0089196F" w:rsidP="0007680C">
      <w:pPr>
        <w:jc w:val="both"/>
        <w:rPr>
          <w:rFonts w:ascii="Calisto MT" w:eastAsia="Roboto" w:hAnsi="Calisto MT" w:cs="Arial"/>
          <w:color w:val="auto"/>
          <w:kern w:val="24"/>
          <w:szCs w:val="28"/>
        </w:rPr>
      </w:pPr>
      <w:r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and </w:t>
      </w:r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>utiliz</w:t>
      </w:r>
      <w:r w:rsidR="00E95EF9">
        <w:rPr>
          <w:rFonts w:ascii="Calisto MT" w:eastAsia="Roboto" w:hAnsi="Calisto MT" w:cs="Arial"/>
          <w:color w:val="161718" w:themeColor="text1"/>
          <w:kern w:val="24"/>
          <w:szCs w:val="28"/>
        </w:rPr>
        <w:t>ed</w:t>
      </w:r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</w:t>
      </w:r>
      <w:proofErr w:type="spellStart"/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>Jupyter</w:t>
      </w:r>
      <w:proofErr w:type="spellEnd"/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note</w:t>
      </w:r>
      <w:r>
        <w:rPr>
          <w:rFonts w:ascii="Calisto MT" w:eastAsia="Roboto" w:hAnsi="Calisto MT" w:cs="Arial"/>
          <w:color w:val="161718" w:themeColor="text1"/>
          <w:kern w:val="24"/>
          <w:szCs w:val="28"/>
        </w:rPr>
        <w:t>book</w:t>
      </w:r>
      <w:r w:rsidR="005D2201" w:rsidRPr="005D2201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to clean data</w:t>
      </w:r>
      <w:r w:rsidR="00804FB3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</w:t>
      </w:r>
      <w:r w:rsidR="00E95EF9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in order to </w:t>
      </w:r>
      <w:bookmarkStart w:id="0" w:name="_GoBack"/>
      <w:bookmarkEnd w:id="0"/>
      <w:r w:rsidR="00067E0F">
        <w:rPr>
          <w:rFonts w:ascii="Calisto MT" w:eastAsia="Roboto" w:hAnsi="Calisto MT" w:cs="Arial"/>
          <w:color w:val="161718" w:themeColor="text1"/>
          <w:kern w:val="24"/>
          <w:szCs w:val="28"/>
        </w:rPr>
        <w:t>find the coordinates of the volcan</w:t>
      </w:r>
      <w:r>
        <w:rPr>
          <w:rFonts w:ascii="Calisto MT" w:eastAsia="Roboto" w:hAnsi="Calisto MT" w:cs="Arial"/>
          <w:color w:val="161718" w:themeColor="text1"/>
          <w:kern w:val="24"/>
          <w:szCs w:val="28"/>
        </w:rPr>
        <w:t>ic</w:t>
      </w:r>
      <w:r w:rsidR="00067E0F">
        <w:rPr>
          <w:rFonts w:ascii="Calisto MT" w:eastAsia="Roboto" w:hAnsi="Calisto MT" w:cs="Arial"/>
          <w:color w:val="161718" w:themeColor="text1"/>
          <w:kern w:val="24"/>
          <w:szCs w:val="28"/>
        </w:rPr>
        <w:t xml:space="preserve"> eruption</w:t>
      </w:r>
      <w:r>
        <w:rPr>
          <w:rFonts w:ascii="Calisto MT" w:eastAsia="Roboto" w:hAnsi="Calisto MT" w:cs="Arial"/>
          <w:color w:val="161718" w:themeColor="text1"/>
          <w:kern w:val="24"/>
          <w:szCs w:val="28"/>
        </w:rPr>
        <w:t>s</w:t>
      </w:r>
      <w:r w:rsidR="00067E0F">
        <w:rPr>
          <w:rFonts w:ascii="Calisto MT" w:eastAsia="Roboto" w:hAnsi="Calisto MT" w:cs="Arial"/>
          <w:color w:val="161718" w:themeColor="text1"/>
          <w:kern w:val="24"/>
          <w:szCs w:val="28"/>
        </w:rPr>
        <w:t>.</w:t>
      </w:r>
    </w:p>
    <w:p w14:paraId="31CFAE84" w14:textId="77777777" w:rsidR="0015246E" w:rsidRPr="0015246E" w:rsidRDefault="0015246E" w:rsidP="0007680C">
      <w:pPr>
        <w:jc w:val="both"/>
        <w:rPr>
          <w:rFonts w:ascii="Arial" w:eastAsia="Roboto" w:hAnsi="Arial" w:cs="Arial"/>
          <w:color w:val="161718" w:themeColor="text1"/>
          <w:kern w:val="24"/>
          <w:sz w:val="34"/>
          <w:szCs w:val="34"/>
          <w:u w:val="single"/>
        </w:rPr>
      </w:pPr>
    </w:p>
    <w:p w14:paraId="2337CE5F" w14:textId="4831D4C8" w:rsidR="0007680C" w:rsidRPr="005C332D" w:rsidRDefault="00776001" w:rsidP="0007680C">
      <w:pPr>
        <w:rPr>
          <w:rFonts w:ascii="Calisto MT" w:hAnsi="Calisto MT"/>
          <w:color w:val="auto"/>
          <w:szCs w:val="28"/>
        </w:rPr>
      </w:pPr>
      <w:r w:rsidRPr="005C332D">
        <w:rPr>
          <w:rFonts w:ascii="Calisto MT" w:hAnsi="Calisto MT"/>
          <w:b/>
          <w:color w:val="auto"/>
          <w:szCs w:val="28"/>
        </w:rPr>
        <w:t>Dashboard:</w:t>
      </w:r>
      <w:r w:rsidR="003303B3" w:rsidRPr="005C332D">
        <w:rPr>
          <w:rFonts w:ascii="Calisto MT" w:hAnsi="Calisto MT"/>
          <w:color w:val="auto"/>
          <w:szCs w:val="28"/>
        </w:rPr>
        <w:t xml:space="preserve"> </w:t>
      </w:r>
      <w:r w:rsidR="0089196F">
        <w:rPr>
          <w:rFonts w:ascii="Calisto MT" w:hAnsi="Calisto MT"/>
          <w:color w:val="auto"/>
          <w:szCs w:val="28"/>
        </w:rPr>
        <w:t>Features</w:t>
      </w:r>
      <w:r w:rsidR="003303B3" w:rsidRPr="005C332D">
        <w:rPr>
          <w:rFonts w:ascii="Calisto MT" w:hAnsi="Calisto MT"/>
          <w:color w:val="auto"/>
          <w:szCs w:val="28"/>
        </w:rPr>
        <w:t xml:space="preserve"> interactive and </w:t>
      </w:r>
      <w:r w:rsidR="00936671" w:rsidRPr="005C332D">
        <w:rPr>
          <w:rFonts w:ascii="Calisto MT" w:hAnsi="Calisto MT"/>
          <w:color w:val="auto"/>
          <w:szCs w:val="28"/>
        </w:rPr>
        <w:t>visu</w:t>
      </w:r>
      <w:r w:rsidR="0089196F">
        <w:rPr>
          <w:rFonts w:ascii="Calisto MT" w:hAnsi="Calisto MT"/>
          <w:color w:val="auto"/>
          <w:szCs w:val="28"/>
        </w:rPr>
        <w:t>alization</w:t>
      </w:r>
      <w:r w:rsidR="00936671" w:rsidRPr="005C332D">
        <w:rPr>
          <w:rFonts w:ascii="Calisto MT" w:hAnsi="Calisto MT"/>
          <w:color w:val="auto"/>
          <w:szCs w:val="28"/>
        </w:rPr>
        <w:t xml:space="preserve"> page</w:t>
      </w:r>
      <w:r w:rsidR="0089196F">
        <w:rPr>
          <w:rFonts w:ascii="Calisto MT" w:hAnsi="Calisto MT"/>
          <w:color w:val="auto"/>
          <w:szCs w:val="28"/>
        </w:rPr>
        <w:t>s</w:t>
      </w:r>
      <w:r w:rsidR="003303B3" w:rsidRPr="005C332D">
        <w:rPr>
          <w:rFonts w:ascii="Calisto MT" w:hAnsi="Calisto MT"/>
          <w:color w:val="auto"/>
          <w:szCs w:val="28"/>
        </w:rPr>
        <w:t xml:space="preserve"> with</w:t>
      </w:r>
      <w:r w:rsidR="0089196F">
        <w:rPr>
          <w:rFonts w:ascii="Calisto MT" w:hAnsi="Calisto MT"/>
          <w:color w:val="auto"/>
          <w:szCs w:val="28"/>
        </w:rPr>
        <w:t xml:space="preserve"> </w:t>
      </w:r>
      <w:r w:rsidR="003303B3" w:rsidRPr="005C332D">
        <w:rPr>
          <w:rFonts w:ascii="Calisto MT" w:hAnsi="Calisto MT"/>
          <w:color w:val="auto"/>
          <w:szCs w:val="28"/>
        </w:rPr>
        <w:t>drop</w:t>
      </w:r>
      <w:r w:rsidR="0089196F">
        <w:rPr>
          <w:rFonts w:ascii="Calisto MT" w:hAnsi="Calisto MT"/>
          <w:color w:val="auto"/>
          <w:szCs w:val="28"/>
        </w:rPr>
        <w:t>-</w:t>
      </w:r>
      <w:r w:rsidR="003303B3" w:rsidRPr="005C332D">
        <w:rPr>
          <w:rFonts w:ascii="Calisto MT" w:hAnsi="Calisto MT"/>
          <w:color w:val="auto"/>
          <w:szCs w:val="28"/>
        </w:rPr>
        <w:t xml:space="preserve">down </w:t>
      </w:r>
      <w:r w:rsidR="003E1849" w:rsidRPr="005C332D">
        <w:rPr>
          <w:rFonts w:ascii="Calisto MT" w:hAnsi="Calisto MT"/>
          <w:color w:val="auto"/>
          <w:szCs w:val="28"/>
        </w:rPr>
        <w:t>option</w:t>
      </w:r>
      <w:r w:rsidR="0089196F">
        <w:rPr>
          <w:rFonts w:ascii="Calisto MT" w:hAnsi="Calisto MT"/>
          <w:color w:val="auto"/>
          <w:szCs w:val="28"/>
        </w:rPr>
        <w:t>s</w:t>
      </w:r>
      <w:r w:rsidR="003E1849" w:rsidRPr="005C332D">
        <w:rPr>
          <w:rFonts w:ascii="Calisto MT" w:hAnsi="Calisto MT"/>
          <w:color w:val="auto"/>
          <w:szCs w:val="28"/>
        </w:rPr>
        <w:t xml:space="preserve">. </w:t>
      </w:r>
    </w:p>
    <w:p w14:paraId="05DA4FE6" w14:textId="35B3693B" w:rsidR="0007680C" w:rsidRPr="003303B3" w:rsidRDefault="0007680C" w:rsidP="005504C0">
      <w:pPr>
        <w:rPr>
          <w:color w:val="auto"/>
          <w:sz w:val="44"/>
          <w:szCs w:val="44"/>
          <w:highlight w:val="yellow"/>
        </w:rPr>
      </w:pPr>
      <w:r w:rsidRPr="003303B3">
        <w:rPr>
          <w:noProof/>
          <w:color w:val="auto"/>
          <w:sz w:val="44"/>
          <w:szCs w:val="44"/>
          <w:highlight w:val="yellow"/>
        </w:rPr>
        <w:drawing>
          <wp:inline distT="0" distB="0" distL="0" distR="0" wp14:anchorId="3ED8BC0C" wp14:editId="39097714">
            <wp:extent cx="2334638" cy="1446787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61" cy="145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9728" w14:textId="175D8A5E" w:rsidR="00CA1ECB" w:rsidRDefault="00CA1ECB" w:rsidP="001A4B68">
      <w:pPr>
        <w:rPr>
          <w:b/>
          <w:color w:val="auto"/>
          <w:sz w:val="44"/>
          <w:szCs w:val="44"/>
          <w:highlight w:val="yellow"/>
        </w:rPr>
      </w:pPr>
    </w:p>
    <w:p w14:paraId="79800F46" w14:textId="4DEC7162" w:rsidR="000A62AD" w:rsidRPr="000C0B5B" w:rsidRDefault="000A62AD" w:rsidP="000A62AD">
      <w:pPr>
        <w:rPr>
          <w:rFonts w:ascii="Calisto MT" w:hAnsi="Calisto MT"/>
          <w:noProof/>
          <w:color w:val="auto"/>
          <w:szCs w:val="28"/>
        </w:rPr>
      </w:pPr>
      <w:r w:rsidRPr="005C332D">
        <w:rPr>
          <w:rFonts w:ascii="Calisto MT" w:hAnsi="Calisto MT"/>
          <w:b/>
          <w:noProof/>
          <w:color w:val="auto"/>
          <w:sz w:val="32"/>
          <w:szCs w:val="32"/>
        </w:rPr>
        <w:t>Interactive</w:t>
      </w:r>
      <w:r w:rsidR="005C332D" w:rsidRPr="005C332D">
        <w:rPr>
          <w:rFonts w:ascii="Calisto MT" w:hAnsi="Calisto MT"/>
          <w:b/>
          <w:noProof/>
          <w:color w:val="auto"/>
          <w:szCs w:val="28"/>
        </w:rPr>
        <w:t>:</w:t>
      </w:r>
      <w:r w:rsidRPr="005C332D">
        <w:rPr>
          <w:rFonts w:ascii="Calisto MT" w:hAnsi="Calisto MT"/>
          <w:noProof/>
          <w:color w:val="auto"/>
          <w:szCs w:val="28"/>
        </w:rPr>
        <w:t xml:space="preserve"> </w:t>
      </w:r>
      <w:r w:rsidR="0089196F">
        <w:rPr>
          <w:rFonts w:ascii="Calisto MT" w:hAnsi="Calisto MT"/>
          <w:noProof/>
          <w:color w:val="auto"/>
          <w:szCs w:val="28"/>
        </w:rPr>
        <w:t>Displays</w:t>
      </w:r>
      <w:r w:rsidR="005C332D" w:rsidRPr="005C332D">
        <w:rPr>
          <w:rFonts w:ascii="Calisto MT" w:hAnsi="Calisto MT"/>
          <w:noProof/>
          <w:color w:val="auto"/>
          <w:szCs w:val="28"/>
        </w:rPr>
        <w:t xml:space="preserve"> interactive eruption</w:t>
      </w:r>
      <w:r w:rsidR="0089196F">
        <w:rPr>
          <w:rFonts w:ascii="Calisto MT" w:hAnsi="Calisto MT"/>
          <w:noProof/>
          <w:color w:val="auto"/>
          <w:szCs w:val="28"/>
        </w:rPr>
        <w:t>s</w:t>
      </w:r>
      <w:r w:rsidR="000C0B5B">
        <w:rPr>
          <w:rFonts w:ascii="Calisto MT" w:hAnsi="Calisto MT"/>
          <w:noProof/>
          <w:color w:val="auto"/>
          <w:szCs w:val="28"/>
        </w:rPr>
        <w:t xml:space="preserve"> </w:t>
      </w:r>
      <w:r w:rsidR="005C332D" w:rsidRPr="005C332D">
        <w:rPr>
          <w:rFonts w:ascii="Calisto MT" w:hAnsi="Calisto MT"/>
          <w:noProof/>
          <w:color w:val="auto"/>
          <w:szCs w:val="28"/>
        </w:rPr>
        <w:t>featuring d3.</w:t>
      </w:r>
      <w:r w:rsidR="005C332D" w:rsidRPr="005C332D">
        <w:rPr>
          <w:rFonts w:ascii="Calisto MT" w:hAnsi="Calisto MT"/>
          <w:noProof/>
          <w:color w:val="auto"/>
          <w:sz w:val="32"/>
          <w:szCs w:val="32"/>
        </w:rPr>
        <w:t xml:space="preserve"> </w:t>
      </w:r>
    </w:p>
    <w:p w14:paraId="49DCADF4" w14:textId="121728EB" w:rsidR="0007680C" w:rsidRDefault="000A62AD" w:rsidP="000A62AD">
      <w:pPr>
        <w:rPr>
          <w:b/>
          <w:color w:val="auto"/>
          <w:sz w:val="44"/>
          <w:szCs w:val="44"/>
          <w:highlight w:val="yellow"/>
        </w:rPr>
      </w:pPr>
      <w:r>
        <w:rPr>
          <w:b/>
          <w:noProof/>
          <w:color w:val="auto"/>
          <w:sz w:val="44"/>
          <w:szCs w:val="44"/>
          <w:highlight w:val="yellow"/>
        </w:rPr>
        <w:drawing>
          <wp:inline distT="0" distB="0" distL="0" distR="0" wp14:anchorId="6747E76B" wp14:editId="054F326D">
            <wp:extent cx="2352481" cy="1245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19" cy="12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8B21" w14:textId="77777777" w:rsidR="000A62AD" w:rsidRDefault="000A62AD" w:rsidP="001A4B68">
      <w:pPr>
        <w:rPr>
          <w:b/>
          <w:color w:val="auto"/>
          <w:sz w:val="44"/>
          <w:szCs w:val="44"/>
        </w:rPr>
      </w:pPr>
    </w:p>
    <w:p w14:paraId="333E4644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4E91F287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5F436090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3ED12745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3651C0E3" w14:textId="77777777" w:rsidR="00081982" w:rsidRDefault="00081982" w:rsidP="001A4B68">
      <w:pPr>
        <w:rPr>
          <w:b/>
          <w:color w:val="auto"/>
          <w:sz w:val="44"/>
          <w:szCs w:val="44"/>
        </w:rPr>
      </w:pPr>
    </w:p>
    <w:p w14:paraId="10606598" w14:textId="3ABCE52F" w:rsidR="00CA1ECB" w:rsidRPr="005C332D" w:rsidRDefault="00CA1ECB" w:rsidP="001A4B68">
      <w:pPr>
        <w:rPr>
          <w:rFonts w:ascii="Calisto MT" w:hAnsi="Calisto MT"/>
          <w:b/>
          <w:color w:val="auto"/>
          <w:sz w:val="32"/>
          <w:szCs w:val="32"/>
        </w:rPr>
      </w:pPr>
      <w:r w:rsidRPr="005C332D">
        <w:rPr>
          <w:rFonts w:ascii="Calisto MT" w:hAnsi="Calisto MT"/>
          <w:color w:val="auto"/>
          <w:sz w:val="32"/>
          <w:szCs w:val="32"/>
        </w:rPr>
        <w:lastRenderedPageBreak/>
        <w:t>Visu</w:t>
      </w:r>
      <w:r w:rsidR="00D4226F">
        <w:rPr>
          <w:rFonts w:ascii="Calisto MT" w:hAnsi="Calisto MT"/>
          <w:color w:val="auto"/>
          <w:sz w:val="32"/>
          <w:szCs w:val="32"/>
        </w:rPr>
        <w:t>a</w:t>
      </w:r>
      <w:r w:rsidRPr="005C332D">
        <w:rPr>
          <w:rFonts w:ascii="Calisto MT" w:hAnsi="Calisto MT"/>
          <w:color w:val="auto"/>
          <w:sz w:val="32"/>
          <w:szCs w:val="32"/>
        </w:rPr>
        <w:t>l</w:t>
      </w:r>
      <w:r w:rsidR="0089196F">
        <w:rPr>
          <w:rFonts w:ascii="Calisto MT" w:hAnsi="Calisto MT"/>
          <w:color w:val="auto"/>
          <w:sz w:val="32"/>
          <w:szCs w:val="32"/>
        </w:rPr>
        <w:t>ization</w:t>
      </w:r>
      <w:r w:rsidRPr="005C332D">
        <w:rPr>
          <w:rFonts w:ascii="Calisto MT" w:hAnsi="Calisto MT"/>
          <w:b/>
          <w:color w:val="auto"/>
          <w:sz w:val="32"/>
          <w:szCs w:val="32"/>
        </w:rPr>
        <w:t>:</w:t>
      </w:r>
      <w:r w:rsidR="000C0B5B">
        <w:rPr>
          <w:rFonts w:ascii="Calisto MT" w:hAnsi="Calisto MT"/>
          <w:color w:val="auto"/>
          <w:sz w:val="32"/>
          <w:szCs w:val="32"/>
        </w:rPr>
        <w:t xml:space="preserve"> </w:t>
      </w:r>
      <w:r w:rsidR="0089196F">
        <w:rPr>
          <w:rFonts w:ascii="Calisto MT" w:hAnsi="Calisto MT"/>
          <w:color w:val="auto"/>
          <w:sz w:val="32"/>
          <w:szCs w:val="32"/>
        </w:rPr>
        <w:t>Depicts the locations of the eruptions, using Leaflet.</w:t>
      </w:r>
      <w:r w:rsidR="005C332D" w:rsidRPr="005C332D">
        <w:rPr>
          <w:rFonts w:ascii="Calisto MT" w:hAnsi="Calisto MT"/>
          <w:color w:val="auto"/>
          <w:sz w:val="32"/>
          <w:szCs w:val="32"/>
        </w:rPr>
        <w:t xml:space="preserve"> </w:t>
      </w:r>
      <w:r w:rsidRPr="005C332D">
        <w:rPr>
          <w:rFonts w:ascii="Calisto MT" w:hAnsi="Calisto MT"/>
          <w:b/>
          <w:color w:val="auto"/>
          <w:sz w:val="32"/>
          <w:szCs w:val="32"/>
        </w:rPr>
        <w:t xml:space="preserve"> </w:t>
      </w:r>
    </w:p>
    <w:p w14:paraId="59183F8B" w14:textId="4A91AD77" w:rsidR="00CA1ECB" w:rsidRDefault="00CA6CA8" w:rsidP="000A62AD">
      <w:pPr>
        <w:rPr>
          <w:b/>
          <w:color w:val="auto"/>
          <w:sz w:val="44"/>
          <w:szCs w:val="44"/>
          <w:highlight w:val="yellow"/>
        </w:rPr>
      </w:pPr>
      <w:r>
        <w:rPr>
          <w:b/>
          <w:noProof/>
          <w:color w:val="auto"/>
          <w:sz w:val="44"/>
          <w:szCs w:val="44"/>
          <w:highlight w:val="yellow"/>
        </w:rPr>
        <w:drawing>
          <wp:inline distT="0" distB="0" distL="0" distR="0" wp14:anchorId="51B888BE" wp14:editId="084CA269">
            <wp:extent cx="3006462" cy="186771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23" cy="189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4B4B" w14:textId="77777777" w:rsidR="00027B71" w:rsidRDefault="00027B71" w:rsidP="00F756B0">
      <w:pPr>
        <w:jc w:val="both"/>
        <w:rPr>
          <w:rFonts w:ascii="Arial" w:eastAsia="Roboto" w:hAnsi="Arial" w:cs="Arial"/>
          <w:color w:val="161718" w:themeColor="text1"/>
          <w:kern w:val="24"/>
          <w:sz w:val="34"/>
          <w:szCs w:val="34"/>
        </w:rPr>
      </w:pPr>
    </w:p>
    <w:p w14:paraId="42554A70" w14:textId="77777777" w:rsidR="00F756B0" w:rsidRDefault="00F756B0" w:rsidP="00F756B0">
      <w:pPr>
        <w:jc w:val="both"/>
        <w:rPr>
          <w:rFonts w:ascii="Arial" w:eastAsia="Roboto" w:hAnsi="Arial" w:cs="Arial"/>
          <w:color w:val="161718" w:themeColor="text1"/>
          <w:kern w:val="24"/>
          <w:sz w:val="34"/>
          <w:szCs w:val="34"/>
        </w:rPr>
      </w:pPr>
    </w:p>
    <w:p w14:paraId="16532348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7891CBE5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41599F14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668155B1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61A4F27" w14:textId="77777777" w:rsidR="000A62AD" w:rsidRDefault="000A62AD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260E1FFE" w14:textId="77777777" w:rsidR="00776001" w:rsidRDefault="00776001" w:rsidP="00776001">
      <w:pPr>
        <w:rPr>
          <w:rFonts w:ascii="Roboto" w:hAnsi="Roboto"/>
          <w:color w:val="222222"/>
          <w:shd w:val="clear" w:color="auto" w:fill="FFFFFF"/>
        </w:rPr>
      </w:pPr>
    </w:p>
    <w:p w14:paraId="4B576F1D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0598ABF2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6F0EDE9F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A57AE6E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2BEFE6F3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7D67720C" w14:textId="77777777" w:rsidR="005504C0" w:rsidRDefault="005504C0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711F11AF" w14:textId="77777777" w:rsidR="004D59F1" w:rsidRDefault="004D59F1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BBD6770" w14:textId="77777777" w:rsidR="004D59F1" w:rsidRDefault="004D59F1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6D05D000" w14:textId="3DDF0A75" w:rsidR="004D59F1" w:rsidRDefault="004D59F1" w:rsidP="00F756B0">
      <w:pPr>
        <w:jc w:val="both"/>
        <w:rPr>
          <w:rFonts w:ascii="Calisto MT" w:hAnsi="Calisto MT"/>
          <w:b/>
          <w:sz w:val="44"/>
          <w:highlight w:val="cyan"/>
        </w:rPr>
      </w:pPr>
    </w:p>
    <w:p w14:paraId="3A5173CE" w14:textId="77777777" w:rsidR="00E94B5F" w:rsidRPr="004B7E44" w:rsidRDefault="00E94B5F" w:rsidP="004B7E44"/>
    <w:sectPr w:rsidR="00E94B5F" w:rsidRPr="004B7E44" w:rsidSect="004B7E44">
      <w:headerReference w:type="default" r:id="rId14"/>
      <w:footerReference w:type="default" r:id="rId15"/>
      <w:footerReference w:type="first" r:id="rId16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D80FB" w14:textId="77777777" w:rsidR="00E20498" w:rsidRDefault="00E20498" w:rsidP="004B7E44">
      <w:r>
        <w:separator/>
      </w:r>
    </w:p>
  </w:endnote>
  <w:endnote w:type="continuationSeparator" w:id="0">
    <w:p w14:paraId="3121EC56" w14:textId="77777777" w:rsidR="00E20498" w:rsidRDefault="00E20498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7A240E06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7A0AD45" w14:textId="76E83541" w:rsidR="004B7E44" w:rsidRDefault="00E95EF9" w:rsidP="004B7E44">
          <w:pPr>
            <w:pStyle w:val="Footer"/>
          </w:pPr>
          <w:hyperlink r:id="rId1" w:history="1">
            <w:r>
              <w:rPr>
                <w:rStyle w:val="Hyperlink"/>
              </w:rPr>
              <w:t>https://github.com/CamillaBahr/Project-2</w:t>
            </w:r>
          </w:hyperlink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95C17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88A88" w14:textId="77777777" w:rsidR="00E20498" w:rsidRDefault="00E20498" w:rsidP="004B7E44">
      <w:r>
        <w:separator/>
      </w:r>
    </w:p>
  </w:footnote>
  <w:footnote w:type="continuationSeparator" w:id="0">
    <w:p w14:paraId="1DDF2473" w14:textId="77777777" w:rsidR="00E20498" w:rsidRDefault="00E20498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FF094DC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65260DE9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CF430D8" wp14:editId="5F029FC4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668409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CF430D8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44668409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3AD"/>
    <w:multiLevelType w:val="hybridMultilevel"/>
    <w:tmpl w:val="C99863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D19"/>
    <w:multiLevelType w:val="hybridMultilevel"/>
    <w:tmpl w:val="43F0E2A8"/>
    <w:lvl w:ilvl="0" w:tplc="D220A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29682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C4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6B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4D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AC7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64AF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EC7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EF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14ECC"/>
    <w:multiLevelType w:val="hybridMultilevel"/>
    <w:tmpl w:val="816A5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588B"/>
    <w:multiLevelType w:val="hybridMultilevel"/>
    <w:tmpl w:val="06C0463A"/>
    <w:lvl w:ilvl="0" w:tplc="D220A4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C4B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6B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C4D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AC7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64AF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EC72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AEF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E09A9"/>
    <w:multiLevelType w:val="hybridMultilevel"/>
    <w:tmpl w:val="7B9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17"/>
    <w:rsid w:val="00013954"/>
    <w:rsid w:val="00027B71"/>
    <w:rsid w:val="00067E0F"/>
    <w:rsid w:val="00075274"/>
    <w:rsid w:val="0007680C"/>
    <w:rsid w:val="00081982"/>
    <w:rsid w:val="0009081F"/>
    <w:rsid w:val="000A62AD"/>
    <w:rsid w:val="000C0B5B"/>
    <w:rsid w:val="0015246E"/>
    <w:rsid w:val="001A4B68"/>
    <w:rsid w:val="001E6E5C"/>
    <w:rsid w:val="00293B83"/>
    <w:rsid w:val="003303B3"/>
    <w:rsid w:val="003D2083"/>
    <w:rsid w:val="003E1849"/>
    <w:rsid w:val="004B0298"/>
    <w:rsid w:val="004B7E44"/>
    <w:rsid w:val="004D5252"/>
    <w:rsid w:val="004D59F1"/>
    <w:rsid w:val="004E06C1"/>
    <w:rsid w:val="004F16F3"/>
    <w:rsid w:val="004F2B86"/>
    <w:rsid w:val="0052225A"/>
    <w:rsid w:val="005314F1"/>
    <w:rsid w:val="005504C0"/>
    <w:rsid w:val="005A718F"/>
    <w:rsid w:val="005C332D"/>
    <w:rsid w:val="005D2201"/>
    <w:rsid w:val="005F43D1"/>
    <w:rsid w:val="00650248"/>
    <w:rsid w:val="00677189"/>
    <w:rsid w:val="006A3CE7"/>
    <w:rsid w:val="00700B2D"/>
    <w:rsid w:val="00717737"/>
    <w:rsid w:val="007516CF"/>
    <w:rsid w:val="00776001"/>
    <w:rsid w:val="00782D53"/>
    <w:rsid w:val="007C0233"/>
    <w:rsid w:val="007D5DF0"/>
    <w:rsid w:val="00804FB3"/>
    <w:rsid w:val="0089196F"/>
    <w:rsid w:val="008A2896"/>
    <w:rsid w:val="008B33BC"/>
    <w:rsid w:val="008E0917"/>
    <w:rsid w:val="009120E9"/>
    <w:rsid w:val="00936671"/>
    <w:rsid w:val="00945900"/>
    <w:rsid w:val="009653A3"/>
    <w:rsid w:val="009C396C"/>
    <w:rsid w:val="009E5D1F"/>
    <w:rsid w:val="00A74A87"/>
    <w:rsid w:val="00B467AA"/>
    <w:rsid w:val="00B572B4"/>
    <w:rsid w:val="00B92418"/>
    <w:rsid w:val="00C61FAC"/>
    <w:rsid w:val="00C66B96"/>
    <w:rsid w:val="00C86B95"/>
    <w:rsid w:val="00CA1ECB"/>
    <w:rsid w:val="00CA6CA8"/>
    <w:rsid w:val="00D4226F"/>
    <w:rsid w:val="00DB26A7"/>
    <w:rsid w:val="00DF661D"/>
    <w:rsid w:val="00E03C01"/>
    <w:rsid w:val="00E20498"/>
    <w:rsid w:val="00E57EB3"/>
    <w:rsid w:val="00E76CAD"/>
    <w:rsid w:val="00E94B5F"/>
    <w:rsid w:val="00E95EF9"/>
    <w:rsid w:val="00EE4083"/>
    <w:rsid w:val="00F753D9"/>
    <w:rsid w:val="00F756B0"/>
    <w:rsid w:val="00F9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D3E7"/>
  <w15:chartTrackingRefBased/>
  <w15:docId w15:val="{3CB580F2-C43B-4B84-BFB0-6B1B8853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qFormat/>
    <w:rsid w:val="001A4B68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0C"/>
    <w:rPr>
      <w:rFonts w:ascii="Segoe UI" w:eastAsiaTheme="minorEastAsia" w:hAnsi="Segoe UI" w:cs="Segoe UI"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15246E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ata.humdata.org/contribu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ndosparabloggergratis.blogspot.com/p/fondos-para-blogger-gratis-pagina-4.html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amillaBahr/Project-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riti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35DE1-9E89-4C2D-A9FE-9102BAF4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4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</dc:creator>
  <cp:keywords/>
  <dc:description/>
  <cp:lastModifiedBy>Camilla Bahr</cp:lastModifiedBy>
  <cp:revision>5</cp:revision>
  <dcterms:created xsi:type="dcterms:W3CDTF">2019-03-30T16:33:00Z</dcterms:created>
  <dcterms:modified xsi:type="dcterms:W3CDTF">2019-03-30T16:37:00Z</dcterms:modified>
</cp:coreProperties>
</file>